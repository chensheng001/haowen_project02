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eastAsia="zh-CN"/>
        </w:rPr>
      </w:pPr>
      <w:r>
        <w:rPr>
          <w:rFonts w:hint="eastAsia"/>
        </w:rPr>
        <w:t>武汉汇佳汽车销售服务有限公司成立于2005年11月，注册资本1200万元，系广汽丰田2006年前一百家最早开业经营的指定经销商之一。公司位于武汉市硚口区长丰大道168号，是汉口中心城区唯一一家广汽丰田销售店。在全体汇佳人的努力之下，公司从开业至今取得了一系列优异成绩： 2006、2007年连续荣获中国（武汉）车市总评榜最值得消费者信赖的4S店大奖； 2007年摘得金扳手最佳客户满意度大奖； 2008年荣获湖北武汉第二届金扳手汽车服务评选武汉优秀汽车服务企业称号； 2009年经销店服务满意度排名全国第1名； 2007年至2010年连续四年销量全省第一； 2010年连续三年荣获雅力士金店称号； 2011年广汽丰田尊尚杯钣喷技能大赛总决赛全国四强店； 2011年中国（湖北）汽车风云榜最受消费者信赖的经销单位、金牌销售顾问大奖。 2011年中国（武汉）汽车总评榜最值得信赖4S店、蓝领英雄大奖。众多荣誉打造了今天的武汉汇佳，为企业发展奠定了稳固的基础。公司目前年销售各型广汽丰田品牌车辆2000多台，年售后服务入厂台次3万多辆，已经成为华中地区规模最大、服务最全面的广汽丰田汽车经销商</w:t>
      </w:r>
      <w:r>
        <w:rPr>
          <w:rFonts w:hint="eastAsia"/>
          <w:lang w:eastAsia="zh-CN"/>
        </w:rPr>
        <w:t>。</w:t>
      </w:r>
    </w:p>
    <w:p>
      <w:pPr>
        <w:rPr>
          <w:rFonts w:hint="eastAsia"/>
          <w:lang w:val="en-US" w:eastAsia="zh-CN"/>
        </w:rPr>
      </w:pPr>
      <w:r>
        <w:rPr>
          <w:rFonts w:hint="eastAsia"/>
          <w:lang w:val="en-US" w:eastAsia="zh-CN"/>
        </w:rPr>
        <w:t xml:space="preserve">    由浩文广告为其制作户外宣传及展厅装饰，使氛围更为温馨，展示更全面。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265D5"/>
    <w:rsid w:val="16A265D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2018-05-02T14:44:00Z</dcterms:created>
  <dc:creator>半球</dc:creator>
  <cp:lastModifiedBy>半球</cp:lastModifiedBy>
  <dcterms:modified xsi:type="dcterms:W3CDTF">2018-05-02T14:50:02Z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
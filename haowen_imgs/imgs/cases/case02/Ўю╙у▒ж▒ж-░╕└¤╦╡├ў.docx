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鲱鱼宝宝国际教育集团是一家专注于0-6岁婴幼儿早期教育的专业教育机构，目前集团已在上海拥有六大直营早教中心，一家国际双语幼儿园和一家亲子活动体验馆。已有超过十万个家庭接受了鲱鱼宝宝专业早教辅导。鲱鱼宝宝早教中心已成为全国规模最大、理念最专业。行业最资深、父母最喜爱的早期教育教机构之一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门头招牌由浩文广告制作完成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B2B8D"/>
    <w:rsid w:val="4DFB2B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2018-05-02T15:22:00Z</dcterms:created>
  <dc:creator>半球</dc:creator>
  <cp:lastModifiedBy>半球</cp:lastModifiedBy>
  <dcterms:modified xsi:type="dcterms:W3CDTF">2018-05-02T15:24:05Z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
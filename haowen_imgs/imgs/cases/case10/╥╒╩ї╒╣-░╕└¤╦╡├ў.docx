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未来的异想新媒体艺术展/武汉站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展期：2018年4月13日 - 7月16日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地点：南国大家装设计中心（武汉市硚口区宗关水厂）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今日未来馆是今日美术馆策划，一个由海内外艺术家共同参与的新媒体艺术展。展览通过灯光设置、沉浸式影像，VR、AR交互体验，让年轻群体感受到的是一场艺术和科技结合后的新体验。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由浩文广告为其制作外墙面发光字，使馆内馆外同样绚丽多彩。欢迎各位友人参观鉴赏。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243EC"/>
    <w:rsid w:val="283243E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2018-05-02T14:50:00Z</dcterms:created>
  <dc:creator>半球</dc:creator>
  <cp:lastModifiedBy>半球</cp:lastModifiedBy>
  <dcterms:modified xsi:type="dcterms:W3CDTF">2018-05-02T14:54:23Z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
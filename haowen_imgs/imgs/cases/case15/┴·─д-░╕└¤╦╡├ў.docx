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龙膜，创始于上世纪70 年代，以先进的技术研发、卓越的生产能力、广泛的全球分销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以及优质的客户服务水平而著称于世。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龙膜拥有全球领先的窗膜生产制造基地，在美国、德国、英国、法国、巴西、俄罗斯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、中国……分销遍布世界各地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其武汉分公司门头招牌由浩文广告制作完成。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75B22"/>
    <w:rsid w:val="34775B2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2018-05-02T15:27:00Z</dcterms:created>
  <dc:creator>半球</dc:creator>
  <cp:lastModifiedBy>半球</cp:lastModifiedBy>
  <dcterms:modified xsi:type="dcterms:W3CDTF">2018-05-02T15:28:50Z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
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广州睿卡汽车配件有限公司成立于2002年，是一个集模具设计、制作、产品研发、生产、销售于一体的综合性实体，主要研发生产新型塑合金汽车发动机保护板和汽车减震弹簧缓冲胶。公司凭着卓越的品质以及良好的信誉和强大的技术支持，在全国汽车后市场享有一定的品牌知名度！公司本着以质量求生存，以信誉求发展的原则，锐意进取，稳步发展，与全球客户携手并肩向着汽车汽车后市场的深度与广度奋进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其武汉分公司门头招牌及背景墙由浩文广告制作完成。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41278"/>
    <w:rsid w:val="0CC412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2018-05-02T15:25:00Z</dcterms:created>
  <dc:creator>半球</dc:creator>
  <cp:lastModifiedBy>半球</cp:lastModifiedBy>
  <dcterms:modified xsi:type="dcterms:W3CDTF">2018-05-02T15:26:21Z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